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ellenraster"/>
        <w:tblpPr w:leftFromText="141" w:rightFromText="141" w:vertAnchor="text" w:horzAnchor="margin" w:tblpXSpec="center" w:tblpY="-22"/>
        <w:tblW w:w="11906" w:type="dxa"/>
        <w:tblCellMar>
          <w:top w:w="1418" w:type="dxa"/>
          <w:left w:w="1531" w:type="dxa"/>
          <w:bottom w:w="680" w:type="dxa"/>
          <w:right w:w="680" w:type="dxa"/>
        </w:tblCellMar>
        <w:tblLook w:val="0600" w:firstRow="0" w:lastRow="0" w:firstColumn="0" w:lastColumn="0" w:noHBand="1" w:noVBand="1"/>
      </w:tblPr>
      <w:tblGrid>
        <w:gridCol w:w="11906"/>
      </w:tblGrid>
      <w:tr w:rsidR="00F83026" w:rsidRPr="005469A3" w14:paraId="21F4A236" w14:textId="77777777" w:rsidTr="00F83026">
        <w:tc>
          <w:tcPr>
            <w:tcW w:w="11906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14:paraId="3805987C" w14:textId="1E3F33E8" w:rsidR="00F83026" w:rsidRPr="00F83026" w:rsidRDefault="008A2A92" w:rsidP="00F83026">
            <w:pPr>
              <w:spacing w:after="0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Department of Mathematics and Statistics</w:t>
            </w:r>
          </w:p>
          <w:p w14:paraId="49B7AAC8" w14:textId="77777777" w:rsidR="00F83026" w:rsidRPr="00F83026" w:rsidRDefault="00F83026" w:rsidP="00F83026">
            <w:pPr>
              <w:spacing w:before="160" w:after="0"/>
              <w:rPr>
                <w:rFonts w:ascii="Arial" w:hAnsi="Arial" w:cs="Arial"/>
                <w:b/>
                <w:sz w:val="28"/>
                <w:szCs w:val="28"/>
                <w:lang w:val="en-US"/>
              </w:rPr>
            </w:pPr>
            <w:r w:rsidRPr="00F83026">
              <w:rPr>
                <w:rFonts w:ascii="Arial" w:hAnsi="Arial" w:cs="Arial"/>
                <w:b/>
                <w:sz w:val="28"/>
                <w:szCs w:val="28"/>
                <w:lang w:val="en-US"/>
              </w:rPr>
              <w:t>[Master’s thesis title]</w:t>
            </w:r>
          </w:p>
          <w:p w14:paraId="261F9D6A" w14:textId="77777777" w:rsidR="00F83026" w:rsidRPr="00F83026" w:rsidRDefault="00F83026" w:rsidP="00F83026">
            <w:pPr>
              <w:spacing w:after="0"/>
              <w:rPr>
                <w:rFonts w:ascii="Arial" w:hAnsi="Arial" w:cs="Arial"/>
                <w:lang w:val="en-US"/>
              </w:rPr>
            </w:pPr>
            <w:r w:rsidRPr="00F83026">
              <w:rPr>
                <w:rFonts w:ascii="Arial" w:hAnsi="Arial" w:cs="Arial"/>
                <w:lang w:val="en-US"/>
              </w:rPr>
              <w:t>[Explanation or subtitle]</w:t>
            </w:r>
          </w:p>
          <w:p w14:paraId="25E6AE6C" w14:textId="14B50B8D" w:rsidR="00F83026" w:rsidRPr="00F83026" w:rsidRDefault="008A2A92" w:rsidP="00F83026">
            <w:pPr>
              <w:spacing w:after="0"/>
              <w:rPr>
                <w:rFonts w:ascii="Arial" w:hAnsi="Arial" w:cs="Arial"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sz w:val="20"/>
                <w:szCs w:val="20"/>
                <w:lang w:val="en-US"/>
              </w:rPr>
              <w:t>Nico Hahn</w:t>
            </w:r>
          </w:p>
          <w:p w14:paraId="1DBE2094" w14:textId="2D41D039" w:rsidR="00F83026" w:rsidRPr="00F83026" w:rsidRDefault="00F83026" w:rsidP="00F83026">
            <w:pPr>
              <w:spacing w:after="0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F83026">
              <w:rPr>
                <w:rFonts w:ascii="Arial" w:hAnsi="Arial" w:cs="Arial"/>
                <w:sz w:val="20"/>
                <w:szCs w:val="20"/>
                <w:lang w:val="en-US"/>
              </w:rPr>
              <w:t>Master’s thesis in</w:t>
            </w:r>
            <w:r w:rsidR="008A2A92">
              <w:rPr>
                <w:rFonts w:ascii="Arial" w:hAnsi="Arial" w:cs="Arial"/>
                <w:sz w:val="20"/>
                <w:szCs w:val="20"/>
                <w:lang w:val="en-US"/>
              </w:rPr>
              <w:t xml:space="preserve"> Statistics STA-3900 </w:t>
            </w:r>
            <w:r w:rsidRPr="00F83026">
              <w:rPr>
                <w:rFonts w:ascii="Arial" w:hAnsi="Arial" w:cs="Arial"/>
                <w:sz w:val="20"/>
                <w:szCs w:val="20"/>
                <w:lang w:val="en-US"/>
              </w:rPr>
              <w:t>[</w:t>
            </w:r>
            <w:r w:rsidR="008A2A92">
              <w:rPr>
                <w:rFonts w:ascii="Arial" w:hAnsi="Arial" w:cs="Arial"/>
                <w:sz w:val="20"/>
                <w:szCs w:val="20"/>
                <w:lang w:val="en-US"/>
              </w:rPr>
              <w:t>Spring</w:t>
            </w:r>
            <w:r w:rsidRPr="00F83026">
              <w:rPr>
                <w:rFonts w:ascii="Arial" w:hAnsi="Arial" w:cs="Arial"/>
                <w:sz w:val="20"/>
                <w:szCs w:val="20"/>
                <w:lang w:val="en-US"/>
              </w:rPr>
              <w:t xml:space="preserve"> 20</w:t>
            </w:r>
            <w:r w:rsidR="008A2A92">
              <w:rPr>
                <w:rFonts w:ascii="Arial" w:hAnsi="Arial" w:cs="Arial"/>
                <w:sz w:val="20"/>
                <w:szCs w:val="20"/>
                <w:lang w:val="en-US"/>
              </w:rPr>
              <w:t>21</w:t>
            </w:r>
            <w:r w:rsidRPr="00F83026">
              <w:rPr>
                <w:rFonts w:ascii="Arial" w:hAnsi="Arial" w:cs="Arial"/>
                <w:sz w:val="20"/>
                <w:szCs w:val="20"/>
                <w:lang w:val="en-US"/>
              </w:rPr>
              <w:t>]</w:t>
            </w:r>
          </w:p>
        </w:tc>
      </w:tr>
    </w:tbl>
    <w:p w14:paraId="40FFC04B" w14:textId="2FAFE21F" w:rsidR="00F326EE" w:rsidRPr="00F83026" w:rsidRDefault="008A2A92">
      <w:pPr>
        <w:rPr>
          <w:lang w:val="en-US"/>
        </w:rPr>
      </w:pPr>
      <w:r w:rsidRPr="00F83026"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E964B43" wp14:editId="1E71F656">
                <wp:simplePos x="0" y="0"/>
                <wp:positionH relativeFrom="column">
                  <wp:posOffset>-900430</wp:posOffset>
                </wp:positionH>
                <wp:positionV relativeFrom="page">
                  <wp:posOffset>3352800</wp:posOffset>
                </wp:positionV>
                <wp:extent cx="7254000" cy="6911975"/>
                <wp:effectExtent l="0" t="0" r="4445" b="3175"/>
                <wp:wrapNone/>
                <wp:docPr id="6" name="Rectangle 5" descr="You can put a picture here, if you like. If you do not want a picture on the cover, click on the black area and delete the shape.&#10;For directions about how to fill this shape with a picture, go to en.uit.no/studenter/oppgaveskriving and click “Place your own image on the cover page” in the right-hand menu.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54000" cy="6911975"/>
                        </a:xfrm>
                        <a:custGeom>
                          <a:avLst/>
                          <a:gdLst>
                            <a:gd name="connsiteX0" fmla="*/ 0 w 7253605"/>
                            <a:gd name="connsiteY0" fmla="*/ 0 h 6918960"/>
                            <a:gd name="connsiteX1" fmla="*/ 7253605 w 7253605"/>
                            <a:gd name="connsiteY1" fmla="*/ 0 h 6918960"/>
                            <a:gd name="connsiteX2" fmla="*/ 7253605 w 7253605"/>
                            <a:gd name="connsiteY2" fmla="*/ 6918960 h 6918960"/>
                            <a:gd name="connsiteX3" fmla="*/ 0 w 7253605"/>
                            <a:gd name="connsiteY3" fmla="*/ 6918960 h 6918960"/>
                            <a:gd name="connsiteX4" fmla="*/ 0 w 7253605"/>
                            <a:gd name="connsiteY4" fmla="*/ 0 h 6918960"/>
                            <a:gd name="connsiteX0" fmla="*/ 0 w 7253605"/>
                            <a:gd name="connsiteY0" fmla="*/ 0 h 6918960"/>
                            <a:gd name="connsiteX1" fmla="*/ 7253605 w 7253605"/>
                            <a:gd name="connsiteY1" fmla="*/ 0 h 6918960"/>
                            <a:gd name="connsiteX2" fmla="*/ 5257751 w 7253605"/>
                            <a:gd name="connsiteY2" fmla="*/ 6918960 h 6918960"/>
                            <a:gd name="connsiteX3" fmla="*/ 0 w 7253605"/>
                            <a:gd name="connsiteY3" fmla="*/ 6918960 h 6918960"/>
                            <a:gd name="connsiteX4" fmla="*/ 0 w 7253605"/>
                            <a:gd name="connsiteY4" fmla="*/ 0 h 6918960"/>
                            <a:gd name="connsiteX0" fmla="*/ 0 w 7179400"/>
                            <a:gd name="connsiteY0" fmla="*/ 0 h 6918960"/>
                            <a:gd name="connsiteX1" fmla="*/ 7179400 w 7179400"/>
                            <a:gd name="connsiteY1" fmla="*/ 0 h 6918960"/>
                            <a:gd name="connsiteX2" fmla="*/ 5257751 w 7179400"/>
                            <a:gd name="connsiteY2" fmla="*/ 6918960 h 6918960"/>
                            <a:gd name="connsiteX3" fmla="*/ 0 w 7179400"/>
                            <a:gd name="connsiteY3" fmla="*/ 6918960 h 6918960"/>
                            <a:gd name="connsiteX4" fmla="*/ 0 w 7179400"/>
                            <a:gd name="connsiteY4" fmla="*/ 0 h 6918960"/>
                            <a:gd name="connsiteX0" fmla="*/ 0 w 6944813"/>
                            <a:gd name="connsiteY0" fmla="*/ 0 h 6918960"/>
                            <a:gd name="connsiteX1" fmla="*/ 6944813 w 6944813"/>
                            <a:gd name="connsiteY1" fmla="*/ 0 h 6918960"/>
                            <a:gd name="connsiteX2" fmla="*/ 5257751 w 6944813"/>
                            <a:gd name="connsiteY2" fmla="*/ 6918960 h 6918960"/>
                            <a:gd name="connsiteX3" fmla="*/ 0 w 6944813"/>
                            <a:gd name="connsiteY3" fmla="*/ 6918960 h 6918960"/>
                            <a:gd name="connsiteX4" fmla="*/ 0 w 6944813"/>
                            <a:gd name="connsiteY4" fmla="*/ 0 h 6918960"/>
                            <a:gd name="connsiteX0" fmla="*/ 0 w 7256017"/>
                            <a:gd name="connsiteY0" fmla="*/ 0 h 6918960"/>
                            <a:gd name="connsiteX1" fmla="*/ 7256017 w 7256017"/>
                            <a:gd name="connsiteY1" fmla="*/ 0 h 6918960"/>
                            <a:gd name="connsiteX2" fmla="*/ 5257751 w 7256017"/>
                            <a:gd name="connsiteY2" fmla="*/ 6918960 h 6918960"/>
                            <a:gd name="connsiteX3" fmla="*/ 0 w 7256017"/>
                            <a:gd name="connsiteY3" fmla="*/ 6918960 h 6918960"/>
                            <a:gd name="connsiteX4" fmla="*/ 0 w 7256017"/>
                            <a:gd name="connsiteY4" fmla="*/ 0 h 6918960"/>
                            <a:gd name="connsiteX0" fmla="*/ 0 w 7256017"/>
                            <a:gd name="connsiteY0" fmla="*/ 0 h 6918960"/>
                            <a:gd name="connsiteX1" fmla="*/ 7256017 w 7256017"/>
                            <a:gd name="connsiteY1" fmla="*/ 0 h 6918960"/>
                            <a:gd name="connsiteX2" fmla="*/ 4860367 w 7256017"/>
                            <a:gd name="connsiteY2" fmla="*/ 6918960 h 6918960"/>
                            <a:gd name="connsiteX3" fmla="*/ 0 w 7256017"/>
                            <a:gd name="connsiteY3" fmla="*/ 6918960 h 6918960"/>
                            <a:gd name="connsiteX4" fmla="*/ 0 w 7256017"/>
                            <a:gd name="connsiteY4" fmla="*/ 0 h 6918960"/>
                            <a:gd name="connsiteX0" fmla="*/ 0 w 7256017"/>
                            <a:gd name="connsiteY0" fmla="*/ 0 h 6918960"/>
                            <a:gd name="connsiteX1" fmla="*/ 7256017 w 7256017"/>
                            <a:gd name="connsiteY1" fmla="*/ 0 h 6918960"/>
                            <a:gd name="connsiteX2" fmla="*/ 3991388 w 7256017"/>
                            <a:gd name="connsiteY2" fmla="*/ 6918960 h 6918960"/>
                            <a:gd name="connsiteX3" fmla="*/ 0 w 7256017"/>
                            <a:gd name="connsiteY3" fmla="*/ 6918960 h 6918960"/>
                            <a:gd name="connsiteX4" fmla="*/ 0 w 7256017"/>
                            <a:gd name="connsiteY4" fmla="*/ 0 h 6918960"/>
                            <a:gd name="connsiteX0" fmla="*/ 0 w 7256017"/>
                            <a:gd name="connsiteY0" fmla="*/ 0 h 6918960"/>
                            <a:gd name="connsiteX1" fmla="*/ 7256017 w 7256017"/>
                            <a:gd name="connsiteY1" fmla="*/ 0 h 6918960"/>
                            <a:gd name="connsiteX2" fmla="*/ 4752644 w 7256017"/>
                            <a:gd name="connsiteY2" fmla="*/ 6918960 h 6918960"/>
                            <a:gd name="connsiteX3" fmla="*/ 0 w 7256017"/>
                            <a:gd name="connsiteY3" fmla="*/ 6918960 h 6918960"/>
                            <a:gd name="connsiteX4" fmla="*/ 0 w 7256017"/>
                            <a:gd name="connsiteY4" fmla="*/ 0 h 6918960"/>
                            <a:gd name="connsiteX0" fmla="*/ 0 w 7256017"/>
                            <a:gd name="connsiteY0" fmla="*/ 0 h 6918960"/>
                            <a:gd name="connsiteX1" fmla="*/ 7256017 w 7256017"/>
                            <a:gd name="connsiteY1" fmla="*/ 0 h 6918960"/>
                            <a:gd name="connsiteX2" fmla="*/ 4754549 w 7256017"/>
                            <a:gd name="connsiteY2" fmla="*/ 6918960 h 6918960"/>
                            <a:gd name="connsiteX3" fmla="*/ 0 w 7256017"/>
                            <a:gd name="connsiteY3" fmla="*/ 6918960 h 6918960"/>
                            <a:gd name="connsiteX4" fmla="*/ 0 w 7256017"/>
                            <a:gd name="connsiteY4" fmla="*/ 0 h 691896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7256017" h="6918960">
                              <a:moveTo>
                                <a:pt x="0" y="0"/>
                              </a:moveTo>
                              <a:lnTo>
                                <a:pt x="7256017" y="0"/>
                              </a:lnTo>
                              <a:lnTo>
                                <a:pt x="4754549" y="6918960"/>
                              </a:lnTo>
                              <a:lnTo>
                                <a:pt x="0" y="691896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11"/>
                          <a:srcRect/>
                          <a:stretch>
                            <a:fillRect l="-6795" r="-22507"/>
                          </a:stretch>
                        </a:blipFill>
                        <a:ln>
                          <a:noFill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0FAD6" id="Rectangle 5" o:spid="_x0000_s1026" alt="You can put a picture here, if you like. If you do not want a picture on the cover, click on the black area and delete the shape.&#10;For directions about how to fill this shape with a picture, go to en.uit.no/studenter/oppgaveskriving and click “Place your own image on the cover page” in the right-hand menu." style="position:absolute;margin-left:-70.9pt;margin-top:264pt;width:571.2pt;height:544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7256017,691896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" path="m,l7256017,,4754549,6918960,,6918960,,xe" stroked="f">
                <v:fill r:id="rId12" o:title="oppgaveskriving and click “Place your own image on the cover page” in the right-hand menu" recolor="t" rotate="t" type="frame"/>
                <v:path arrowok="t" o:connecttype="custom" o:connectlocs="0,0;7254000,0;4753227,6911975;0,6911975;0,0" o:connectangles="0,0,0,0,0"/>
                <w10:wrap anchory="page"/>
              </v:shape>
            </w:pict>
          </mc:Fallback>
        </mc:AlternateContent>
      </w:r>
    </w:p>
    <w:p w14:paraId="2E80CC72" w14:textId="54F7DA0F" w:rsidR="005469A3" w:rsidRDefault="005469A3">
      <w:pPr>
        <w:spacing w:after="0" w:line="240" w:lineRule="auto"/>
        <w:rPr>
          <w:lang w:val="en-US"/>
        </w:rPr>
      </w:pPr>
    </w:p>
    <w:p w14:paraId="1E300B08" w14:textId="77777777" w:rsidR="00911428" w:rsidRPr="00F83026" w:rsidRDefault="00911428">
      <w:pPr>
        <w:rPr>
          <w:lang w:val="en-US"/>
        </w:rPr>
        <w:sectPr w:rsidR="00911428" w:rsidRPr="00F83026" w:rsidSect="00A4364D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0" w:h="16840"/>
          <w:pgMar w:top="1418" w:right="1418" w:bottom="1418" w:left="1418" w:header="709" w:footer="709" w:gutter="0"/>
          <w:cols w:space="708"/>
          <w:titlePg/>
          <w:docGrid w:linePitch="360"/>
        </w:sectPr>
      </w:pPr>
    </w:p>
    <w:p w14:paraId="3423EEAD" w14:textId="246AC90E" w:rsidR="009E1C7A" w:rsidRPr="00F83026" w:rsidRDefault="009E1C7A" w:rsidP="004358D5">
      <w:pPr>
        <w:rPr>
          <w:lang w:val="en-US"/>
        </w:rPr>
        <w:sectPr w:rsidR="009E1C7A" w:rsidRPr="00F83026" w:rsidSect="00C90D81">
          <w:headerReference w:type="even" r:id="rId19"/>
          <w:headerReference w:type="default" r:id="rId20"/>
          <w:footerReference w:type="default" r:id="rId21"/>
          <w:headerReference w:type="first" r:id="rId22"/>
          <w:pgSz w:w="11900" w:h="16840"/>
          <w:pgMar w:top="1418" w:right="1418" w:bottom="1418" w:left="1418" w:header="709" w:footer="709" w:gutter="0"/>
          <w:pgNumType w:start="1"/>
          <w:cols w:space="708"/>
          <w:docGrid w:linePitch="360"/>
        </w:sectPr>
      </w:pPr>
    </w:p>
    <w:p w14:paraId="6188223C" w14:textId="77777777" w:rsidR="009E1C7A" w:rsidRPr="00F83026" w:rsidRDefault="009E1C7A" w:rsidP="004358D5">
      <w:pPr>
        <w:rPr>
          <w:lang w:val="en-US"/>
        </w:rPr>
      </w:pPr>
    </w:p>
    <w:sectPr w:rsidR="009E1C7A" w:rsidRPr="00F83026" w:rsidSect="00C90D81">
      <w:headerReference w:type="default" r:id="rId23"/>
      <w:footerReference w:type="default" r:id="rId24"/>
      <w:pgSz w:w="11900" w:h="16840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3A05FC" w14:textId="77777777" w:rsidR="008A2A92" w:rsidRDefault="008A2A92" w:rsidP="00A4364D">
      <w:r>
        <w:separator/>
      </w:r>
    </w:p>
  </w:endnote>
  <w:endnote w:type="continuationSeparator" w:id="0">
    <w:p w14:paraId="0F2A62BE" w14:textId="77777777" w:rsidR="008A2A92" w:rsidRDefault="008A2A92" w:rsidP="00A436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DE8D9E" w14:textId="77777777" w:rsidR="005469A3" w:rsidRDefault="005469A3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35219A" w14:textId="77777777" w:rsidR="005469A3" w:rsidRDefault="005469A3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E5F0FD" w14:textId="77777777" w:rsidR="009E1C7A" w:rsidRDefault="009E1C7A">
    <w:pPr>
      <w:pStyle w:val="Fuzeile"/>
    </w:pPr>
    <w:r>
      <w:rPr>
        <w:noProof/>
      </w:rPr>
      <w:drawing>
        <wp:anchor distT="0" distB="0" distL="114300" distR="114300" simplePos="0" relativeHeight="251669504" behindDoc="1" locked="0" layoutInCell="1" allowOverlap="1" wp14:anchorId="7915B6F1" wp14:editId="51183310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560000" cy="7452000"/>
          <wp:effectExtent l="0" t="0" r="3175" b="0"/>
          <wp:wrapNone/>
          <wp:docPr id="3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b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74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lang w:val="en-GB"/>
      </w:rPr>
      <w:id w:val="-723452950"/>
      <w:docPartObj>
        <w:docPartGallery w:val="Page Numbers (Bottom of Page)"/>
        <w:docPartUnique/>
      </w:docPartObj>
    </w:sdtPr>
    <w:sdtEndPr/>
    <w:sdtContent>
      <w:sdt>
        <w:sdtPr>
          <w:rPr>
            <w:lang w:val="en-GB"/>
          </w:rPr>
          <w:id w:val="1728636285"/>
          <w:docPartObj>
            <w:docPartGallery w:val="Page Numbers (Top of Page)"/>
            <w:docPartUnique/>
          </w:docPartObj>
        </w:sdtPr>
        <w:sdtEndPr/>
        <w:sdtContent>
          <w:p w14:paraId="4E75AB4C" w14:textId="77777777" w:rsidR="007673B9" w:rsidRPr="00A10B4F" w:rsidRDefault="00505B7F" w:rsidP="00047E61">
            <w:pPr>
              <w:pStyle w:val="Fuzeile"/>
              <w:jc w:val="center"/>
              <w:rPr>
                <w:lang w:val="en-GB"/>
              </w:rPr>
            </w:pP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018859" w14:textId="77777777" w:rsidR="009E1C7A" w:rsidRPr="00A10B4F" w:rsidRDefault="009E1C7A" w:rsidP="00047E61">
    <w:pPr>
      <w:pStyle w:val="Fuzeile"/>
      <w:jc w:val="center"/>
      <w:rPr>
        <w:lang w:val="en-GB"/>
      </w:rPr>
    </w:pPr>
    <w:r>
      <w:rPr>
        <w:noProof/>
      </w:rPr>
      <w:drawing>
        <wp:anchor distT="0" distB="0" distL="114300" distR="114300" simplePos="0" relativeHeight="251671552" behindDoc="1" locked="0" layoutInCell="1" allowOverlap="1" wp14:anchorId="161A40BE" wp14:editId="083277AB">
          <wp:simplePos x="0" y="0"/>
          <wp:positionH relativeFrom="page">
            <wp:align>left</wp:align>
          </wp:positionH>
          <wp:positionV relativeFrom="page">
            <wp:align>bottom</wp:align>
          </wp:positionV>
          <wp:extent cx="7560000" cy="7452000"/>
          <wp:effectExtent l="0" t="0" r="3175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b01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7452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155376" w14:textId="77777777" w:rsidR="008A2A92" w:rsidRDefault="008A2A92" w:rsidP="00A4364D">
      <w:r>
        <w:separator/>
      </w:r>
    </w:p>
  </w:footnote>
  <w:footnote w:type="continuationSeparator" w:id="0">
    <w:p w14:paraId="4FAB21F8" w14:textId="77777777" w:rsidR="008A2A92" w:rsidRDefault="008A2A92" w:rsidP="00A4364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4F01E2" w14:textId="77777777" w:rsidR="007673B9" w:rsidRDefault="00505B7F">
    <w:pPr>
      <w:pStyle w:val="Kopfzeile"/>
    </w:pPr>
    <w:r>
      <w:rPr>
        <w:noProof/>
      </w:rPr>
      <w:pict w14:anchorId="4EEB652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0870945" o:spid="_x0000_s2076" type="#_x0000_t75" style="position:absolute;margin-left:0;margin-top:0;width:595.45pt;height:842.05pt;z-index:-251657216;mso-position-horizontal:center;mso-position-horizontal-relative:margin;mso-position-vertical:center;mso-position-vertical-relative:margin" o:allowincell="f">
          <v:imagedata r:id="rId1" o:title="norskMønster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98DF5E" w14:textId="77777777" w:rsidR="005469A3" w:rsidRDefault="005469A3">
    <w:pPr>
      <w:pStyle w:val="Kopfzeile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1E2258" w14:textId="77777777" w:rsidR="007673B9" w:rsidRDefault="00025D63">
    <w:pPr>
      <w:pStyle w:val="Kopfzeile"/>
    </w:pPr>
    <w:r>
      <w:rPr>
        <w:noProof/>
      </w:rPr>
      <w:drawing>
        <wp:anchor distT="0" distB="0" distL="114300" distR="114300" simplePos="0" relativeHeight="251672576" behindDoc="0" locked="0" layoutInCell="1" allowOverlap="1" wp14:anchorId="37940785" wp14:editId="44F1534E">
          <wp:simplePos x="0" y="0"/>
          <wp:positionH relativeFrom="page">
            <wp:align>left</wp:align>
          </wp:positionH>
          <wp:positionV relativeFrom="page">
            <wp:align>top</wp:align>
          </wp:positionV>
          <wp:extent cx="7560000" cy="1080000"/>
          <wp:effectExtent l="0" t="0" r="3175" b="6350"/>
          <wp:wrapNone/>
          <wp:docPr id="2" name="Picture 1" descr="UiT The Arctic University of Norwa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Rapport_topp_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560000" cy="10800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874D69" w14:textId="77777777" w:rsidR="007673B9" w:rsidRDefault="00505B7F">
    <w:pPr>
      <w:pStyle w:val="Kopfzeile"/>
    </w:pPr>
    <w:r>
      <w:rPr>
        <w:noProof/>
      </w:rPr>
      <w:pict w14:anchorId="286BBBD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0870951" o:spid="_x0000_s2082" type="#_x0000_t75" style="position:absolute;margin-left:0;margin-top:0;width:595.45pt;height:842.05pt;z-index:-251651072;mso-position-horizontal:center;mso-position-horizontal-relative:margin;mso-position-vertical:center;mso-position-vertical-relative:margin" o:allowincell="f">
          <v:imagedata r:id="rId1" o:title="norskMønster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9CBB33" w14:textId="77777777" w:rsidR="007673B9" w:rsidRDefault="007673B9">
    <w:pPr>
      <w:pStyle w:val="Kopfzeile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D36E04" w14:textId="77777777" w:rsidR="007673B9" w:rsidRDefault="00505B7F">
    <w:pPr>
      <w:pStyle w:val="Kopfzeile"/>
    </w:pPr>
    <w:r>
      <w:rPr>
        <w:noProof/>
      </w:rPr>
      <w:pict w14:anchorId="4812D8F6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80870950" o:spid="_x0000_s2081" type="#_x0000_t75" style="position:absolute;margin-left:0;margin-top:0;width:595.45pt;height:842.05pt;z-index:-251652096;mso-position-horizontal:center;mso-position-horizontal-relative:margin;mso-position-vertical:center;mso-position-vertical-relative:margin" o:allowincell="f">
          <v:imagedata r:id="rId1" o:title="norskMønster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E9119C" w14:textId="77777777" w:rsidR="00545005" w:rsidRDefault="00545005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4D04A83"/>
    <w:multiLevelType w:val="multilevel"/>
    <w:tmpl w:val="A858EAA8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nb-NO" w:vendorID="64" w:dllVersion="6" w:nlCheck="1" w:checkStyle="0"/>
  <w:activeWritingStyle w:appName="MSWord" w:lang="en-GB" w:vendorID="64" w:dllVersion="6" w:nlCheck="1" w:checkStyle="0"/>
  <w:activeWritingStyle w:appName="MSWord" w:lang="en-US" w:vendorID="64" w:dllVersion="6" w:nlCheck="1" w:checkStyle="0"/>
  <w:activeWritingStyle w:appName="MSWord" w:lang="en-US" w:vendorID="64" w:dllVersion="0" w:nlCheck="1" w:checkStyle="0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83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2A92"/>
    <w:rsid w:val="00025D63"/>
    <w:rsid w:val="0003626E"/>
    <w:rsid w:val="00047E61"/>
    <w:rsid w:val="00116914"/>
    <w:rsid w:val="001B3F1A"/>
    <w:rsid w:val="001F76C6"/>
    <w:rsid w:val="002145F7"/>
    <w:rsid w:val="00233A64"/>
    <w:rsid w:val="00243C59"/>
    <w:rsid w:val="00253AC4"/>
    <w:rsid w:val="00353114"/>
    <w:rsid w:val="003E3FB3"/>
    <w:rsid w:val="004358D5"/>
    <w:rsid w:val="004568D0"/>
    <w:rsid w:val="00480E60"/>
    <w:rsid w:val="0048418C"/>
    <w:rsid w:val="00505B7F"/>
    <w:rsid w:val="00545005"/>
    <w:rsid w:val="005469A3"/>
    <w:rsid w:val="00584432"/>
    <w:rsid w:val="005866FB"/>
    <w:rsid w:val="005F6B87"/>
    <w:rsid w:val="006E0D36"/>
    <w:rsid w:val="007054A5"/>
    <w:rsid w:val="00735A71"/>
    <w:rsid w:val="007548F3"/>
    <w:rsid w:val="007673B9"/>
    <w:rsid w:val="00781CE3"/>
    <w:rsid w:val="00787135"/>
    <w:rsid w:val="007B334E"/>
    <w:rsid w:val="007B70B3"/>
    <w:rsid w:val="007F1090"/>
    <w:rsid w:val="0082077A"/>
    <w:rsid w:val="00883E0A"/>
    <w:rsid w:val="008A0016"/>
    <w:rsid w:val="008A15CD"/>
    <w:rsid w:val="008A22F9"/>
    <w:rsid w:val="008A2A92"/>
    <w:rsid w:val="008B38FA"/>
    <w:rsid w:val="008D0499"/>
    <w:rsid w:val="00911428"/>
    <w:rsid w:val="009961FB"/>
    <w:rsid w:val="009C7DC2"/>
    <w:rsid w:val="009E1C7A"/>
    <w:rsid w:val="00A10B4F"/>
    <w:rsid w:val="00A4364D"/>
    <w:rsid w:val="00A5671C"/>
    <w:rsid w:val="00A87C1A"/>
    <w:rsid w:val="00A92E1D"/>
    <w:rsid w:val="00AA5EA0"/>
    <w:rsid w:val="00AF50F6"/>
    <w:rsid w:val="00B11310"/>
    <w:rsid w:val="00B22F30"/>
    <w:rsid w:val="00B54F1B"/>
    <w:rsid w:val="00BD4244"/>
    <w:rsid w:val="00BE0BEF"/>
    <w:rsid w:val="00C17C1E"/>
    <w:rsid w:val="00C77FB6"/>
    <w:rsid w:val="00C90D81"/>
    <w:rsid w:val="00CF19D1"/>
    <w:rsid w:val="00D03179"/>
    <w:rsid w:val="00D33A03"/>
    <w:rsid w:val="00D854BA"/>
    <w:rsid w:val="00DC5F0C"/>
    <w:rsid w:val="00DE0776"/>
    <w:rsid w:val="00DF436C"/>
    <w:rsid w:val="00F326EE"/>
    <w:rsid w:val="00F37C9A"/>
    <w:rsid w:val="00F8190D"/>
    <w:rsid w:val="00F83026"/>
    <w:rsid w:val="00F864C1"/>
    <w:rsid w:val="00FC43AF"/>
    <w:rsid w:val="00FD114E"/>
    <w:rsid w:val="00FD20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83"/>
    <o:shapelayout v:ext="edit">
      <o:idmap v:ext="edit" data="1"/>
    </o:shapelayout>
  </w:shapeDefaults>
  <w:decimalSymbol w:val=","/>
  <w:listSeparator w:val=";"/>
  <w14:docId w14:val="2201DF16"/>
  <w14:defaultImageDpi w14:val="300"/>
  <w15:docId w15:val="{64E27BD9-869B-4FB0-902C-94C9D1D616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nb-NO" w:eastAsia="nb-NO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568D0"/>
    <w:pPr>
      <w:spacing w:after="240" w:line="360" w:lineRule="auto"/>
    </w:pPr>
    <w:rPr>
      <w:rFonts w:ascii="Times New Roman" w:hAnsi="Times New Roman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F83026"/>
    <w:pPr>
      <w:keepNext/>
      <w:keepLines/>
      <w:numPr>
        <w:numId w:val="1"/>
      </w:numPr>
      <w:spacing w:before="240" w:line="240" w:lineRule="auto"/>
      <w:ind w:left="431" w:hanging="431"/>
      <w:outlineLvl w:val="0"/>
    </w:pPr>
    <w:rPr>
      <w:rFonts w:ascii="Arial" w:eastAsiaTheme="majorEastAsia" w:hAnsi="Arial" w:cstheme="majorBidi"/>
      <w:b/>
      <w:sz w:val="34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F83026"/>
    <w:pPr>
      <w:keepNext/>
      <w:keepLines/>
      <w:numPr>
        <w:ilvl w:val="1"/>
        <w:numId w:val="1"/>
      </w:numPr>
      <w:spacing w:before="240" w:after="120" w:line="240" w:lineRule="auto"/>
      <w:ind w:left="578" w:hanging="578"/>
      <w:outlineLvl w:val="1"/>
    </w:pPr>
    <w:rPr>
      <w:rFonts w:ascii="Arial" w:eastAsiaTheme="majorEastAsia" w:hAnsi="Arial" w:cstheme="majorBidi"/>
      <w:b/>
      <w:sz w:val="3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F83026"/>
    <w:pPr>
      <w:keepNext/>
      <w:keepLines/>
      <w:numPr>
        <w:ilvl w:val="2"/>
        <w:numId w:val="1"/>
      </w:numPr>
      <w:spacing w:before="240" w:after="120" w:line="240" w:lineRule="auto"/>
      <w:outlineLvl w:val="2"/>
    </w:pPr>
    <w:rPr>
      <w:rFonts w:ascii="Arial" w:eastAsiaTheme="majorEastAsia" w:hAnsi="Arial" w:cstheme="majorBidi"/>
      <w:b/>
      <w:sz w:val="26"/>
    </w:rPr>
  </w:style>
  <w:style w:type="paragraph" w:styleId="berschrift4">
    <w:name w:val="heading 4"/>
    <w:basedOn w:val="Standard"/>
    <w:next w:val="Standard"/>
    <w:link w:val="berschrift4Zchn"/>
    <w:uiPriority w:val="9"/>
    <w:unhideWhenUsed/>
    <w:qFormat/>
    <w:rsid w:val="00F83026"/>
    <w:pPr>
      <w:keepNext/>
      <w:keepLines/>
      <w:numPr>
        <w:ilvl w:val="3"/>
        <w:numId w:val="1"/>
      </w:numPr>
      <w:spacing w:before="240" w:after="120" w:line="240" w:lineRule="auto"/>
      <w:ind w:left="862" w:hanging="862"/>
      <w:outlineLvl w:val="3"/>
    </w:pPr>
    <w:rPr>
      <w:rFonts w:ascii="Arial" w:eastAsiaTheme="majorEastAsia" w:hAnsi="Arial" w:cstheme="majorBidi"/>
      <w:b/>
      <w:iCs/>
    </w:rPr>
  </w:style>
  <w:style w:type="paragraph" w:styleId="berschrift5">
    <w:name w:val="heading 5"/>
    <w:basedOn w:val="Standard"/>
    <w:next w:val="Standard"/>
    <w:link w:val="berschrift5Zchn"/>
    <w:uiPriority w:val="9"/>
    <w:unhideWhenUsed/>
    <w:rsid w:val="00AA5EA0"/>
    <w:pPr>
      <w:keepNext/>
      <w:keepLines/>
      <w:numPr>
        <w:ilvl w:val="4"/>
        <w:numId w:val="1"/>
      </w:numPr>
      <w:spacing w:before="240" w:after="0" w:line="240" w:lineRule="auto"/>
      <w:ind w:left="1009" w:hanging="1009"/>
      <w:outlineLvl w:val="4"/>
    </w:pPr>
    <w:rPr>
      <w:rFonts w:ascii="Arial" w:eastAsiaTheme="majorEastAsia" w:hAnsi="Arial" w:cstheme="majorBidi"/>
      <w:b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rsid w:val="00911428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911428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911428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911428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A4364D"/>
    <w:pPr>
      <w:tabs>
        <w:tab w:val="center" w:pos="4536"/>
        <w:tab w:val="right" w:pos="9072"/>
      </w:tabs>
    </w:pPr>
  </w:style>
  <w:style w:type="character" w:customStyle="1" w:styleId="KopfzeileZchn">
    <w:name w:val="Kopfzeile Zchn"/>
    <w:basedOn w:val="Absatz-Standardschriftart"/>
    <w:link w:val="Kopfzeile"/>
    <w:uiPriority w:val="99"/>
    <w:rsid w:val="00A4364D"/>
  </w:style>
  <w:style w:type="paragraph" w:styleId="Fuzeile">
    <w:name w:val="footer"/>
    <w:basedOn w:val="Standard"/>
    <w:link w:val="FuzeileZchn"/>
    <w:uiPriority w:val="99"/>
    <w:unhideWhenUsed/>
    <w:rsid w:val="00A4364D"/>
    <w:pPr>
      <w:tabs>
        <w:tab w:val="center" w:pos="4536"/>
        <w:tab w:val="right" w:pos="9072"/>
      </w:tabs>
    </w:pPr>
  </w:style>
  <w:style w:type="character" w:customStyle="1" w:styleId="FuzeileZchn">
    <w:name w:val="Fußzeile Zchn"/>
    <w:basedOn w:val="Absatz-Standardschriftart"/>
    <w:link w:val="Fuzeile"/>
    <w:uiPriority w:val="99"/>
    <w:rsid w:val="00A4364D"/>
  </w:style>
  <w:style w:type="character" w:customStyle="1" w:styleId="Heading2withoutnumberingChar">
    <w:name w:val="Heading 2 without numbering Char"/>
    <w:basedOn w:val="berschrift2Zchn"/>
    <w:link w:val="Heading2withoutnumbering"/>
    <w:uiPriority w:val="10"/>
    <w:rsid w:val="007B334E"/>
    <w:rPr>
      <w:rFonts w:ascii="Arial" w:eastAsiaTheme="majorEastAsia" w:hAnsi="Arial" w:cstheme="majorBidi"/>
      <w:b/>
      <w:sz w:val="30"/>
      <w:szCs w:val="26"/>
    </w:rPr>
  </w:style>
  <w:style w:type="paragraph" w:customStyle="1" w:styleId="Heading2withoutnumbering">
    <w:name w:val="Heading 2 without numbering"/>
    <w:basedOn w:val="berschrift2"/>
    <w:next w:val="Standard"/>
    <w:link w:val="Heading2withoutnumberingChar"/>
    <w:uiPriority w:val="10"/>
    <w:qFormat/>
    <w:rsid w:val="007673B9"/>
    <w:pPr>
      <w:numPr>
        <w:ilvl w:val="0"/>
        <w:numId w:val="0"/>
      </w:numPr>
    </w:pPr>
  </w:style>
  <w:style w:type="character" w:customStyle="1" w:styleId="Heading3withoutnumberingChar">
    <w:name w:val="Heading 3 without numbering Char"/>
    <w:basedOn w:val="berschrift3Zchn"/>
    <w:link w:val="Heading3withoutnumbering"/>
    <w:uiPriority w:val="10"/>
    <w:rsid w:val="007B334E"/>
    <w:rPr>
      <w:rFonts w:ascii="Arial" w:eastAsiaTheme="majorEastAsia" w:hAnsi="Arial" w:cstheme="majorBidi"/>
      <w:b/>
      <w:sz w:val="26"/>
    </w:rPr>
  </w:style>
  <w:style w:type="paragraph" w:customStyle="1" w:styleId="Heading3withoutnumbering">
    <w:name w:val="Heading 3 without numbering"/>
    <w:basedOn w:val="berschrift3"/>
    <w:next w:val="Standard"/>
    <w:link w:val="Heading3withoutnumberingChar"/>
    <w:uiPriority w:val="10"/>
    <w:qFormat/>
    <w:rsid w:val="007673B9"/>
    <w:pPr>
      <w:numPr>
        <w:ilvl w:val="0"/>
        <w:numId w:val="0"/>
      </w:numPr>
    </w:pPr>
  </w:style>
  <w:style w:type="paragraph" w:customStyle="1" w:styleId="Heading4withoutnumbering">
    <w:name w:val="Heading 4 without numbering"/>
    <w:basedOn w:val="berschrift4"/>
    <w:next w:val="Standard"/>
    <w:link w:val="Heading4withoutnumberingChar"/>
    <w:uiPriority w:val="10"/>
    <w:qFormat/>
    <w:rsid w:val="00DE0776"/>
    <w:pPr>
      <w:numPr>
        <w:ilvl w:val="0"/>
        <w:numId w:val="0"/>
      </w:numPr>
    </w:pPr>
  </w:style>
  <w:style w:type="character" w:customStyle="1" w:styleId="berschrift1Zchn">
    <w:name w:val="Überschrift 1 Zchn"/>
    <w:basedOn w:val="Absatz-Standardschriftart"/>
    <w:link w:val="berschrift1"/>
    <w:uiPriority w:val="9"/>
    <w:rsid w:val="00F83026"/>
    <w:rPr>
      <w:rFonts w:ascii="Arial" w:eastAsiaTheme="majorEastAsia" w:hAnsi="Arial" w:cstheme="majorBidi"/>
      <w:b/>
      <w:sz w:val="34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F83026"/>
    <w:rPr>
      <w:rFonts w:ascii="Arial" w:eastAsiaTheme="majorEastAsia" w:hAnsi="Arial" w:cstheme="majorBidi"/>
      <w:b/>
      <w:sz w:val="30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F83026"/>
    <w:rPr>
      <w:rFonts w:ascii="Arial" w:eastAsiaTheme="majorEastAsia" w:hAnsi="Arial" w:cstheme="majorBidi"/>
      <w:b/>
      <w:sz w:val="26"/>
    </w:rPr>
  </w:style>
  <w:style w:type="character" w:customStyle="1" w:styleId="berschrift4Zchn">
    <w:name w:val="Überschrift 4 Zchn"/>
    <w:basedOn w:val="Absatz-Standardschriftart"/>
    <w:link w:val="berschrift4"/>
    <w:uiPriority w:val="9"/>
    <w:rsid w:val="00F83026"/>
    <w:rPr>
      <w:rFonts w:ascii="Arial" w:eastAsiaTheme="majorEastAsia" w:hAnsi="Arial" w:cstheme="majorBidi"/>
      <w:b/>
      <w:iCs/>
    </w:rPr>
  </w:style>
  <w:style w:type="character" w:customStyle="1" w:styleId="berschrift5Zchn">
    <w:name w:val="Überschrift 5 Zchn"/>
    <w:basedOn w:val="Absatz-Standardschriftart"/>
    <w:link w:val="berschrift5"/>
    <w:uiPriority w:val="9"/>
    <w:rsid w:val="00AA5EA0"/>
    <w:rPr>
      <w:rFonts w:ascii="Arial" w:eastAsiaTheme="majorEastAsia" w:hAnsi="Arial" w:cstheme="majorBidi"/>
      <w:b/>
      <w:sz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911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911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91142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9114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F83026"/>
    <w:pPr>
      <w:numPr>
        <w:numId w:val="0"/>
      </w:numPr>
      <w:outlineLvl w:val="9"/>
    </w:pPr>
    <w:rPr>
      <w:b w:val="0"/>
    </w:rPr>
  </w:style>
  <w:style w:type="paragraph" w:styleId="Verzeichnis1">
    <w:name w:val="toc 1"/>
    <w:basedOn w:val="Standard"/>
    <w:next w:val="Standard"/>
    <w:autoRedefine/>
    <w:uiPriority w:val="39"/>
    <w:unhideWhenUsed/>
    <w:rsid w:val="00F83026"/>
    <w:pPr>
      <w:tabs>
        <w:tab w:val="left" w:pos="480"/>
        <w:tab w:val="right" w:leader="dot" w:pos="9054"/>
      </w:tabs>
      <w:spacing w:after="100"/>
    </w:pPr>
  </w:style>
  <w:style w:type="paragraph" w:styleId="Verzeichnis2">
    <w:name w:val="toc 2"/>
    <w:basedOn w:val="Standard"/>
    <w:next w:val="Standard"/>
    <w:autoRedefine/>
    <w:uiPriority w:val="39"/>
    <w:unhideWhenUsed/>
    <w:rsid w:val="00911428"/>
    <w:pPr>
      <w:spacing w:after="100"/>
      <w:ind w:left="240"/>
    </w:pPr>
  </w:style>
  <w:style w:type="paragraph" w:styleId="Verzeichnis3">
    <w:name w:val="toc 3"/>
    <w:basedOn w:val="Standard"/>
    <w:next w:val="Standard"/>
    <w:autoRedefine/>
    <w:uiPriority w:val="39"/>
    <w:unhideWhenUsed/>
    <w:rsid w:val="00911428"/>
    <w:pPr>
      <w:spacing w:after="100"/>
      <w:ind w:left="480"/>
    </w:pPr>
  </w:style>
  <w:style w:type="character" w:styleId="Hyperlink">
    <w:name w:val="Hyperlink"/>
    <w:basedOn w:val="Absatz-Standardschriftart"/>
    <w:uiPriority w:val="99"/>
    <w:unhideWhenUsed/>
    <w:rsid w:val="00911428"/>
    <w:rPr>
      <w:color w:val="0000FF" w:themeColor="hyperlink"/>
      <w:u w:val="single"/>
    </w:rPr>
  </w:style>
  <w:style w:type="paragraph" w:styleId="Zitat">
    <w:name w:val="Quote"/>
    <w:basedOn w:val="Standard"/>
    <w:next w:val="Standard"/>
    <w:link w:val="ZitatZchn"/>
    <w:uiPriority w:val="29"/>
    <w:qFormat/>
    <w:rsid w:val="00480E60"/>
    <w:pPr>
      <w:ind w:left="567" w:right="567"/>
    </w:pPr>
    <w:rPr>
      <w:i/>
      <w:iCs/>
    </w:rPr>
  </w:style>
  <w:style w:type="character" w:customStyle="1" w:styleId="ZitatZchn">
    <w:name w:val="Zitat Zchn"/>
    <w:basedOn w:val="Absatz-Standardschriftart"/>
    <w:link w:val="Zitat"/>
    <w:uiPriority w:val="29"/>
    <w:rsid w:val="00480E60"/>
    <w:rPr>
      <w:rFonts w:ascii="Times New Roman" w:hAnsi="Times New Roman"/>
      <w:i/>
      <w:iCs/>
      <w:sz w:val="22"/>
    </w:rPr>
  </w:style>
  <w:style w:type="paragraph" w:customStyle="1" w:styleId="Forordsoverskrift">
    <w:name w:val="Forordsoverskrift"/>
    <w:basedOn w:val="Inhaltsverzeichnisberschrift"/>
    <w:next w:val="Standard"/>
    <w:uiPriority w:val="39"/>
    <w:semiHidden/>
    <w:qFormat/>
    <w:rsid w:val="005866FB"/>
  </w:style>
  <w:style w:type="paragraph" w:styleId="Beschriftung">
    <w:name w:val="caption"/>
    <w:basedOn w:val="Standard"/>
    <w:next w:val="Standard"/>
    <w:uiPriority w:val="35"/>
    <w:unhideWhenUsed/>
    <w:qFormat/>
    <w:rsid w:val="00DE0776"/>
    <w:pPr>
      <w:spacing w:after="200" w:line="240" w:lineRule="auto"/>
    </w:pPr>
    <w:rPr>
      <w:rFonts w:ascii="Arial" w:hAnsi="Arial"/>
      <w:i/>
      <w:iCs/>
      <w:sz w:val="18"/>
      <w:szCs w:val="18"/>
    </w:rPr>
  </w:style>
  <w:style w:type="table" w:styleId="Tabellenraster">
    <w:name w:val="Table Grid"/>
    <w:basedOn w:val="NormaleTabelle"/>
    <w:uiPriority w:val="39"/>
    <w:rsid w:val="00DE077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unotentext">
    <w:name w:val="footnote text"/>
    <w:basedOn w:val="Standard"/>
    <w:link w:val="FunotentextZchn"/>
    <w:uiPriority w:val="99"/>
    <w:semiHidden/>
    <w:unhideWhenUsed/>
    <w:rsid w:val="00DE0776"/>
    <w:pPr>
      <w:spacing w:after="0"/>
    </w:pPr>
    <w:rPr>
      <w:rFonts w:ascii="Arial" w:hAnsi="Arial"/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DE0776"/>
    <w:rPr>
      <w:rFonts w:ascii="Arial" w:hAnsi="Arial"/>
      <w:sz w:val="20"/>
      <w:szCs w:val="20"/>
    </w:rPr>
  </w:style>
  <w:style w:type="character" w:styleId="Funotenzeichen">
    <w:name w:val="footnote reference"/>
    <w:basedOn w:val="Absatz-Standardschriftart"/>
    <w:uiPriority w:val="99"/>
    <w:semiHidden/>
    <w:unhideWhenUsed/>
    <w:rsid w:val="00DE0776"/>
    <w:rPr>
      <w:vertAlign w:val="superscript"/>
    </w:rPr>
  </w:style>
  <w:style w:type="paragraph" w:styleId="Titel">
    <w:name w:val="Title"/>
    <w:basedOn w:val="Standard"/>
    <w:next w:val="Standard"/>
    <w:link w:val="TitelZchn"/>
    <w:uiPriority w:val="10"/>
    <w:qFormat/>
    <w:rsid w:val="005F6B87"/>
    <w:pPr>
      <w:spacing w:after="0" w:line="240" w:lineRule="auto"/>
      <w:contextualSpacing/>
    </w:pPr>
    <w:rPr>
      <w:rFonts w:ascii="Arial" w:eastAsiaTheme="majorEastAsia" w:hAnsi="Arial" w:cstheme="majorBidi"/>
      <w:b/>
      <w:spacing w:val="-10"/>
      <w:kern w:val="28"/>
      <w:sz w:val="56"/>
      <w:szCs w:val="56"/>
    </w:rPr>
  </w:style>
  <w:style w:type="character" w:customStyle="1" w:styleId="TitelZchn">
    <w:name w:val="Titel Zchn"/>
    <w:basedOn w:val="Absatz-Standardschriftart"/>
    <w:link w:val="Titel"/>
    <w:uiPriority w:val="10"/>
    <w:rsid w:val="005F6B87"/>
    <w:rPr>
      <w:rFonts w:ascii="Arial" w:eastAsiaTheme="majorEastAsia" w:hAnsi="Arial" w:cstheme="majorBidi"/>
      <w:b/>
      <w:spacing w:val="-10"/>
      <w:kern w:val="28"/>
      <w:sz w:val="56"/>
      <w:szCs w:val="56"/>
    </w:rPr>
  </w:style>
  <w:style w:type="character" w:styleId="BesuchterLink">
    <w:name w:val="FollowedHyperlink"/>
    <w:basedOn w:val="Absatz-Standardschriftart"/>
    <w:uiPriority w:val="99"/>
    <w:semiHidden/>
    <w:unhideWhenUsed/>
    <w:rsid w:val="00DC5F0C"/>
    <w:rPr>
      <w:color w:val="800080" w:themeColor="followedHyperlink"/>
      <w:u w:val="single"/>
    </w:rPr>
  </w:style>
  <w:style w:type="table" w:styleId="EinfacheTabelle5">
    <w:name w:val="Plain Table 5"/>
    <w:basedOn w:val="NormaleTabelle"/>
    <w:uiPriority w:val="45"/>
    <w:rsid w:val="007054A5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EinfacheTabelle3">
    <w:name w:val="Plain Table 3"/>
    <w:basedOn w:val="NormaleTabelle"/>
    <w:uiPriority w:val="43"/>
    <w:rsid w:val="007054A5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bbildungsverzeichnis">
    <w:name w:val="table of figures"/>
    <w:basedOn w:val="Standard"/>
    <w:next w:val="Standard"/>
    <w:uiPriority w:val="99"/>
    <w:unhideWhenUsed/>
    <w:rsid w:val="009961FB"/>
    <w:pPr>
      <w:spacing w:after="0"/>
    </w:pPr>
  </w:style>
  <w:style w:type="paragraph" w:styleId="StandardWeb">
    <w:name w:val="Normal (Web)"/>
    <w:basedOn w:val="Standard"/>
    <w:uiPriority w:val="99"/>
    <w:unhideWhenUsed/>
    <w:rsid w:val="009961FB"/>
    <w:pPr>
      <w:spacing w:before="100" w:beforeAutospacing="1" w:after="100" w:afterAutospacing="1" w:line="240" w:lineRule="auto"/>
    </w:pPr>
    <w:rPr>
      <w:rFonts w:eastAsia="Times New Roman" w:cs="Times New Roman"/>
    </w:rPr>
  </w:style>
  <w:style w:type="paragraph" w:customStyle="1" w:styleId="Forwardheading">
    <w:name w:val="Forward heading"/>
    <w:basedOn w:val="Standard"/>
    <w:next w:val="Standard"/>
    <w:uiPriority w:val="11"/>
    <w:qFormat/>
    <w:rsid w:val="00F83026"/>
    <w:pPr>
      <w:spacing w:before="240" w:line="240" w:lineRule="auto"/>
    </w:pPr>
    <w:rPr>
      <w:rFonts w:ascii="Arial" w:hAnsi="Arial"/>
      <w:b/>
      <w:sz w:val="34"/>
      <w:lang w:val="en-US"/>
    </w:rPr>
  </w:style>
  <w:style w:type="paragraph" w:customStyle="1" w:styleId="Heading1withoutnumbering">
    <w:name w:val="Heading 1 without numbering"/>
    <w:basedOn w:val="berschrift1"/>
    <w:next w:val="Standard"/>
    <w:link w:val="Heading1withoutnumberingChar"/>
    <w:uiPriority w:val="10"/>
    <w:qFormat/>
    <w:rsid w:val="004358D5"/>
    <w:pPr>
      <w:numPr>
        <w:numId w:val="0"/>
      </w:numPr>
    </w:pPr>
    <w:rPr>
      <w:rFonts w:cs="Arial"/>
      <w:szCs w:val="34"/>
      <w:lang w:val="en-US"/>
    </w:rPr>
  </w:style>
  <w:style w:type="character" w:customStyle="1" w:styleId="Heading1withoutnumberingChar">
    <w:name w:val="Heading 1 without numbering Char"/>
    <w:basedOn w:val="Absatz-Standardschriftart"/>
    <w:link w:val="Heading1withoutnumbering"/>
    <w:uiPriority w:val="10"/>
    <w:rsid w:val="004358D5"/>
    <w:rPr>
      <w:rFonts w:ascii="Arial" w:eastAsiaTheme="majorEastAsia" w:hAnsi="Arial" w:cs="Arial"/>
      <w:b/>
      <w:sz w:val="34"/>
      <w:szCs w:val="34"/>
      <w:lang w:val="en-US"/>
    </w:rPr>
  </w:style>
  <w:style w:type="character" w:customStyle="1" w:styleId="Heading4withoutnumberingChar">
    <w:name w:val="Heading 4 without numbering Char"/>
    <w:basedOn w:val="berschrift4Zchn"/>
    <w:link w:val="Heading4withoutnumbering"/>
    <w:uiPriority w:val="10"/>
    <w:rsid w:val="007B334E"/>
    <w:rPr>
      <w:rFonts w:ascii="Arial" w:eastAsiaTheme="majorEastAsia" w:hAnsi="Arial" w:cstheme="majorBidi"/>
      <w:b/>
      <w:iCs/>
      <w:sz w:val="2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9E1C7A"/>
    <w:pPr>
      <w:numPr>
        <w:ilvl w:val="1"/>
      </w:numPr>
      <w:spacing w:after="100" w:line="259" w:lineRule="auto"/>
    </w:pPr>
    <w:rPr>
      <w:rFonts w:asciiTheme="majorHAnsi" w:hAnsiTheme="majorHAnsi"/>
      <w:szCs w:val="22"/>
      <w:lang w:val="en-GB" w:eastAsia="en-US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9E1C7A"/>
    <w:rPr>
      <w:rFonts w:asciiTheme="majorHAnsi" w:hAnsiTheme="majorHAnsi"/>
      <w:szCs w:val="22"/>
      <w:lang w:val="en-GB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50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footer" Target="footer4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eader" Target="header3.xml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g"/><Relationship Id="rId24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23" Type="http://schemas.openxmlformats.org/officeDocument/2006/relationships/header" Target="header7.xml"/><Relationship Id="rId10" Type="http://schemas.openxmlformats.org/officeDocument/2006/relationships/endnotes" Target="endnotes.xml"/><Relationship Id="rId19" Type="http://schemas.openxmlformats.org/officeDocument/2006/relationships/header" Target="header4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header" Target="header6.xml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nico\AppData\Local\Temp\Masteroppgave_forside_engelsk-1.dotx" TargetMode="Externa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13547618FF3B74992F6D626EBA25AED" ma:contentTypeVersion="5" ma:contentTypeDescription="Create a new document." ma:contentTypeScope="" ma:versionID="c2be4276a0c55308f7d985aa5d4e7cb5">
  <xsd:schema xmlns:xsd="http://www.w3.org/2001/XMLSchema" xmlns:xs="http://www.w3.org/2001/XMLSchema" xmlns:p="http://schemas.microsoft.com/office/2006/metadata/properties" xmlns:ns2="4eb3e90e-6a14-477c-8397-8bb3db5272ab" targetNamespace="http://schemas.microsoft.com/office/2006/metadata/properties" ma:root="true" ma:fieldsID="5db4c08dd8a6b49aa577751e59c14b88" ns2:_="">
    <xsd:import namespace="4eb3e90e-6a14-477c-8397-8bb3db5272a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b3e90e-6a14-477c-8397-8bb3db5272a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D079CCE-6EE7-48AA-84C3-0D3CB0FA136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b3e90e-6a14-477c-8397-8bb3db5272a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9A88B09-497A-4206-828C-5CC12133078A}">
  <ds:schemaRefs>
    <ds:schemaRef ds:uri="http://purl.org/dc/elements/1.1/"/>
    <ds:schemaRef ds:uri="http://schemas.microsoft.com/office/2006/documentManagement/types"/>
    <ds:schemaRef ds:uri="http://www.w3.org/XML/1998/namespace"/>
    <ds:schemaRef ds:uri="http://purl.org/dc/terms/"/>
    <ds:schemaRef ds:uri="http://schemas.microsoft.com/office/2006/metadata/properties"/>
    <ds:schemaRef ds:uri="http://schemas.microsoft.com/office/infopath/2007/PartnerControls"/>
    <ds:schemaRef ds:uri="http://purl.org/dc/dcmitype/"/>
    <ds:schemaRef ds:uri="http://schemas.openxmlformats.org/package/2006/metadata/core-properties"/>
    <ds:schemaRef ds:uri="4eb3e90e-6a14-477c-8397-8bb3db5272ab"/>
  </ds:schemaRefs>
</ds:datastoreItem>
</file>

<file path=customXml/itemProps3.xml><?xml version="1.0" encoding="utf-8"?>
<ds:datastoreItem xmlns:ds="http://schemas.openxmlformats.org/officeDocument/2006/customXml" ds:itemID="{CD12FBE2-FD25-4795-A0D9-666E528177D5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0DB290E-56C8-48D8-8CD2-A038EFB4B9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Masteroppgave_forside_engelsk-1</Template>
  <TotalTime>0</TotalTime>
  <Pages>3</Pages>
  <Words>22</Words>
  <Characters>139</Characters>
  <Application>Microsoft Office Word</Application>
  <DocSecurity>0</DocSecurity>
  <Lines>1</Lines>
  <Paragraphs>1</Paragraphs>
  <ScaleCrop>false</ScaleCrop>
  <HeadingPairs>
    <vt:vector size="6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  <vt:variant>
        <vt:lpstr>Tittel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 Hahn</dc:creator>
  <cp:keywords/>
  <dc:description/>
  <cp:lastModifiedBy>Nico Hahn</cp:lastModifiedBy>
  <cp:revision>1</cp:revision>
  <cp:lastPrinted>2021-01-14T12:39:00Z</cp:lastPrinted>
  <dcterms:created xsi:type="dcterms:W3CDTF">2021-01-14T12:26:00Z</dcterms:created>
  <dcterms:modified xsi:type="dcterms:W3CDTF">2021-01-14T12:39:00Z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0x010100B13547618FF3B74992F6D626EBA25AED</vt:lpwstr>
  </property>
  <property fmtid="{D5CDD505-2E9C-101B-9397-08002B2CF9AE}" pid="3" name="IsMyDocuments">
    <vt:bool>true</vt:bool>
  </property>
  <property fmtid="{D5CDD505-2E9C-101B-9397-08002B2CF9AE}" pid="4" name="MSIP_Label_950b96d7-1f7d-4a0a-b8d6-ae343a69b897_Extended_MSFT_Method">
    <vt:lpwstr>Manual</vt:lpwstr>
  </property>
  <property fmtid="{D5CDD505-2E9C-101B-9397-08002B2CF9AE}" pid="5" name="MSIP_Label_950b96d7-1f7d-4a0a-b8d6-ae343a69b897_Application">
    <vt:lpwstr>Microsoft Azure Information Protection</vt:lpwstr>
  </property>
  <property fmtid="{D5CDD505-2E9C-101B-9397-08002B2CF9AE}" pid="6" name="MSIP_Label_950b96d7-1f7d-4a0a-b8d6-ae343a69b897_Name">
    <vt:lpwstr>Internal</vt:lpwstr>
  </property>
  <property fmtid="{D5CDD505-2E9C-101B-9397-08002B2CF9AE}" pid="7" name="MSIP_Label_950b96d7-1f7d-4a0a-b8d6-ae343a69b897_SetDate">
    <vt:lpwstr>2018-04-30T12:37:40.5136738Z</vt:lpwstr>
  </property>
  <property fmtid="{D5CDD505-2E9C-101B-9397-08002B2CF9AE}" pid="8" name="MSIP_Label_950b96d7-1f7d-4a0a-b8d6-ae343a69b897_Owner">
    <vt:lpwstr>nma010@uit.no</vt:lpwstr>
  </property>
  <property fmtid="{D5CDD505-2E9C-101B-9397-08002B2CF9AE}" pid="9" name="MSIP_Label_950b96d7-1f7d-4a0a-b8d6-ae343a69b897_SiteId">
    <vt:lpwstr>4e7f212d-74db-4563-a57b-8ae44ed05526</vt:lpwstr>
  </property>
  <property fmtid="{D5CDD505-2E9C-101B-9397-08002B2CF9AE}" pid="10" name="MSIP_Label_950b96d7-1f7d-4a0a-b8d6-ae343a69b897_Enabled">
    <vt:lpwstr>False</vt:lpwstr>
  </property>
</Properties>
</file>